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 w:cstheme="minorHAnsi"/>
          <w:color w:val="000000" w:themeColor="text1"/>
          <w:sz w:val="32"/>
          <w:szCs w:val="32"/>
        </w:rPr>
        <w:alias w:val="Author"/>
        <w:tag w:val=""/>
        <w:id w:val="-1057703664"/>
        <w:placeholder>
          <w:docPart w:val="C48CE34ED3BB4A66B8220781326305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5B0FFD48" w14:textId="77777777" w:rsidR="00320560" w:rsidRPr="00AC12A7" w:rsidRDefault="000F6C7E">
          <w:pPr>
            <w:pStyle w:val="Title"/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</w:pPr>
          <w:r w:rsidRPr="00AC12A7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>Avalee Jacobs</w:t>
          </w:r>
        </w:p>
      </w:sdtContent>
    </w:sdt>
    <w:p w14:paraId="0F74897A" w14:textId="3B22FDF2" w:rsidR="00320560" w:rsidRPr="00076ABA" w:rsidRDefault="00C56118" w:rsidP="00A16D47">
      <w:pPr>
        <w:rPr>
          <w:rFonts w:cstheme="minorHAnsi"/>
          <w:color w:val="000000" w:themeColor="text1"/>
          <w:sz w:val="24"/>
          <w:szCs w:val="24"/>
        </w:rPr>
      </w:pPr>
      <w:r w:rsidRPr="00076ABA">
        <w:rPr>
          <w:rFonts w:cstheme="minorHAnsi"/>
          <w:color w:val="000000" w:themeColor="text1"/>
          <w:sz w:val="24"/>
          <w:szCs w:val="24"/>
        </w:rPr>
        <w:t>(843) 670-7092</w:t>
      </w:r>
      <w:r w:rsidR="00320560" w:rsidRPr="00076ABA">
        <w:rPr>
          <w:rFonts w:cstheme="minorHAnsi"/>
          <w:color w:val="000000" w:themeColor="text1"/>
          <w:sz w:val="24"/>
          <w:szCs w:val="24"/>
        </w:rPr>
        <w:t xml:space="preserve"> | </w:t>
      </w:r>
      <w:r w:rsidR="0033137C" w:rsidRPr="00076ABA">
        <w:rPr>
          <w:rFonts w:cstheme="minorHAnsi"/>
          <w:color w:val="000000" w:themeColor="text1"/>
          <w:sz w:val="24"/>
          <w:szCs w:val="24"/>
        </w:rPr>
        <w:t>AVALEE@email.sc.edu</w:t>
      </w:r>
    </w:p>
    <w:tbl>
      <w:tblPr>
        <w:tblStyle w:val="TableGrid"/>
        <w:tblW w:w="535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545"/>
        <w:gridCol w:w="1476"/>
      </w:tblGrid>
      <w:tr w:rsidR="0091770D" w:rsidRPr="0091770D" w14:paraId="35FF4DC0" w14:textId="77777777" w:rsidTr="00A77C61">
        <w:trPr>
          <w:trHeight w:val="367"/>
        </w:trPr>
        <w:tc>
          <w:tcPr>
            <w:tcW w:w="8545" w:type="dxa"/>
            <w:tcMar>
              <w:bottom w:w="0" w:type="dxa"/>
              <w:right w:w="144" w:type="dxa"/>
            </w:tcMar>
            <w:vAlign w:val="bottom"/>
          </w:tcPr>
          <w:p w14:paraId="3C42E89F" w14:textId="77777777" w:rsidR="00395E72" w:rsidRPr="002F1EA6" w:rsidRDefault="00395E72" w:rsidP="001D0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7EE0024" w14:textId="28BB80A4" w:rsidR="00F75D2E" w:rsidRPr="00076ABA" w:rsidRDefault="00FB7B4A" w:rsidP="001D0696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id w:val="1896543230"/>
                <w:placeholder>
                  <w:docPart w:val="DBD8A7B18C8145DBBBC26B1A71A4DD4C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2F1EA6">
                  <w:rPr>
                    <w:rStyle w:val="Heading2Char"/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w:t>Education</w:t>
                </w:r>
              </w:sdtContent>
            </w:sdt>
          </w:p>
        </w:tc>
        <w:tc>
          <w:tcPr>
            <w:tcW w:w="1476" w:type="dxa"/>
          </w:tcPr>
          <w:p w14:paraId="70883FAA" w14:textId="02EA2308" w:rsidR="00F75D2E" w:rsidRPr="0091770D" w:rsidRDefault="00F75D2E" w:rsidP="001D0696">
            <w:pPr>
              <w:rPr>
                <w:color w:val="000000" w:themeColor="text1"/>
              </w:rPr>
            </w:pPr>
          </w:p>
        </w:tc>
      </w:tr>
      <w:tr w:rsidR="0091770D" w:rsidRPr="0091770D" w14:paraId="5C6B65B3" w14:textId="77777777" w:rsidTr="00A77C61">
        <w:trPr>
          <w:trHeight w:val="54"/>
        </w:trPr>
        <w:tc>
          <w:tcPr>
            <w:tcW w:w="8545" w:type="dxa"/>
            <w:tcMar>
              <w:bottom w:w="29" w:type="dxa"/>
              <w:right w:w="144" w:type="dxa"/>
            </w:tcMar>
          </w:tcPr>
          <w:p w14:paraId="1E56954B" w14:textId="45C6E4F9" w:rsidR="00F75D2E" w:rsidRPr="002F0F91" w:rsidRDefault="00221DC8">
            <w:p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 xml:space="preserve">Bachelor of science </w:t>
            </w:r>
          </w:p>
          <w:p w14:paraId="7AAA3037" w14:textId="7705173E" w:rsidR="00F75D2E" w:rsidRPr="002F0F91" w:rsidRDefault="000B1B7D" w:rsidP="00320560">
            <w:pPr>
              <w:rPr>
                <w:rStyle w:val="Emphasis"/>
                <w:color w:val="000000" w:themeColor="text1"/>
                <w:sz w:val="24"/>
                <w:szCs w:val="24"/>
              </w:rPr>
            </w:pPr>
            <w:r w:rsidRPr="002F0F91">
              <w:rPr>
                <w:rStyle w:val="Emphasis"/>
                <w:color w:val="000000" w:themeColor="text1"/>
                <w:sz w:val="24"/>
                <w:szCs w:val="24"/>
              </w:rPr>
              <w:t>University of South Carolina</w:t>
            </w:r>
            <w:r w:rsidR="00BC69AD" w:rsidRPr="002F0F91">
              <w:rPr>
                <w:rStyle w:val="Emphasis"/>
                <w:color w:val="000000" w:themeColor="text1"/>
                <w:sz w:val="24"/>
                <w:szCs w:val="24"/>
              </w:rPr>
              <w:t>| Columbia, SC</w:t>
            </w:r>
          </w:p>
        </w:tc>
        <w:tc>
          <w:tcPr>
            <w:tcW w:w="1476" w:type="dxa"/>
          </w:tcPr>
          <w:p w14:paraId="6E08A33E" w14:textId="0D680FA8" w:rsidR="00C34CD0" w:rsidRPr="0091770D" w:rsidRDefault="00C34C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Estimated graduatio</w:t>
            </w:r>
            <w:r w:rsidR="00A77C61">
              <w:rPr>
                <w:color w:val="000000" w:themeColor="text1"/>
              </w:rPr>
              <w:t>n</w:t>
            </w:r>
          </w:p>
        </w:tc>
      </w:tr>
      <w:tr w:rsidR="0091770D" w:rsidRPr="0091770D" w14:paraId="07CEBE90" w14:textId="77777777" w:rsidTr="00A77C61">
        <w:trPr>
          <w:trHeight w:val="376"/>
        </w:trPr>
        <w:tc>
          <w:tcPr>
            <w:tcW w:w="8545" w:type="dxa"/>
            <w:tcMar>
              <w:bottom w:w="230" w:type="dxa"/>
              <w:right w:w="144" w:type="dxa"/>
            </w:tcMar>
          </w:tcPr>
          <w:p w14:paraId="62B7524A" w14:textId="31441CF9" w:rsidR="00F75D2E" w:rsidRPr="002F0F91" w:rsidRDefault="00C56118" w:rsidP="0032056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Major: Computer Science</w:t>
            </w:r>
          </w:p>
        </w:tc>
        <w:tc>
          <w:tcPr>
            <w:tcW w:w="1476" w:type="dxa"/>
            <w:tcMar>
              <w:bottom w:w="230" w:type="dxa"/>
            </w:tcMar>
          </w:tcPr>
          <w:p w14:paraId="2DDCB9C0" w14:textId="41217E39" w:rsidR="00F75D2E" w:rsidRPr="0091770D" w:rsidRDefault="001970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05 2024</w:t>
            </w:r>
          </w:p>
        </w:tc>
      </w:tr>
      <w:tr w:rsidR="0091770D" w:rsidRPr="0091770D" w14:paraId="685ECD94" w14:textId="77777777" w:rsidTr="00A77C61">
        <w:trPr>
          <w:trHeight w:val="41"/>
        </w:trPr>
        <w:tc>
          <w:tcPr>
            <w:tcW w:w="8545" w:type="dxa"/>
            <w:tcMar>
              <w:top w:w="29" w:type="dxa"/>
              <w:bottom w:w="29" w:type="dxa"/>
              <w:right w:w="144" w:type="dxa"/>
            </w:tcMar>
          </w:tcPr>
          <w:p w14:paraId="2161487E" w14:textId="77777777" w:rsidR="00F75D2E" w:rsidRPr="002F1EA6" w:rsidRDefault="008F15F4" w:rsidP="0091770D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F1EA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Skills</w:t>
            </w:r>
          </w:p>
        </w:tc>
        <w:tc>
          <w:tcPr>
            <w:tcW w:w="1476" w:type="dxa"/>
          </w:tcPr>
          <w:p w14:paraId="2C26D24E" w14:textId="77777777" w:rsidR="00F75D2E" w:rsidRPr="0091770D" w:rsidRDefault="00F75D2E">
            <w:pPr>
              <w:rPr>
                <w:color w:val="000000" w:themeColor="text1"/>
              </w:rPr>
            </w:pPr>
          </w:p>
        </w:tc>
      </w:tr>
      <w:tr w:rsidR="0091770D" w:rsidRPr="0091770D" w14:paraId="31B9430D" w14:textId="77777777" w:rsidTr="00A77C61">
        <w:trPr>
          <w:trHeight w:val="1284"/>
        </w:trPr>
        <w:tc>
          <w:tcPr>
            <w:tcW w:w="8545" w:type="dxa"/>
            <w:tcMar>
              <w:bottom w:w="29" w:type="dxa"/>
              <w:right w:w="144" w:type="dxa"/>
            </w:tcMar>
          </w:tcPr>
          <w:p w14:paraId="03541949" w14:textId="77777777" w:rsidR="00F75D2E" w:rsidRPr="002F0F91" w:rsidRDefault="00690AA9" w:rsidP="00261814">
            <w:pPr>
              <w:pStyle w:val="ListBulle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F0F9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Low Voltage controls electrical design and wiring</w:t>
            </w:r>
          </w:p>
          <w:p w14:paraId="6EE39D9B" w14:textId="77777777" w:rsidR="00690AA9" w:rsidRPr="002F0F91" w:rsidRDefault="00D76D9B" w:rsidP="00261814">
            <w:pPr>
              <w:pStyle w:val="ListBulle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F0F91">
              <w:rPr>
                <w:rFonts w:cs="Helvetica"/>
                <w:color w:val="201F1E"/>
                <w:sz w:val="24"/>
                <w:szCs w:val="24"/>
                <w:shd w:val="clear" w:color="auto" w:fill="FFFFFF"/>
              </w:rPr>
              <w:t>Project Management and planning</w:t>
            </w:r>
          </w:p>
          <w:p w14:paraId="09F399F8" w14:textId="6ACCC549" w:rsidR="00B6316D" w:rsidRPr="002D11CC" w:rsidRDefault="00B6316D" w:rsidP="002D11CC">
            <w:pPr>
              <w:pStyle w:val="ListBulle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F0F91">
              <w:rPr>
                <w:rFonts w:cstheme="minorHAnsi"/>
                <w:color w:val="000000" w:themeColor="text1"/>
                <w:sz w:val="24"/>
                <w:szCs w:val="24"/>
              </w:rPr>
              <w:t xml:space="preserve">Basic Java skills </w:t>
            </w:r>
          </w:p>
        </w:tc>
        <w:tc>
          <w:tcPr>
            <w:tcW w:w="1476" w:type="dxa"/>
          </w:tcPr>
          <w:p w14:paraId="61666EE5" w14:textId="77777777" w:rsidR="00F75D2E" w:rsidRPr="0091770D" w:rsidRDefault="00F75D2E">
            <w:pPr>
              <w:rPr>
                <w:color w:val="000000" w:themeColor="text1"/>
              </w:rPr>
            </w:pPr>
          </w:p>
        </w:tc>
      </w:tr>
      <w:tr w:rsidR="0091770D" w:rsidRPr="0091770D" w14:paraId="501655B6" w14:textId="77777777" w:rsidTr="00A77C61">
        <w:trPr>
          <w:trHeight w:val="41"/>
        </w:trPr>
        <w:tc>
          <w:tcPr>
            <w:tcW w:w="8545" w:type="dxa"/>
            <w:tcMar>
              <w:bottom w:w="0" w:type="dxa"/>
              <w:right w:w="144" w:type="dxa"/>
            </w:tcMar>
          </w:tcPr>
          <w:p w14:paraId="4D156A19" w14:textId="77777777" w:rsidR="00F75D2E" w:rsidRPr="00076ABA" w:rsidRDefault="00FB7B4A" w:rsidP="001D0696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</w:rPr>
                <w:id w:val="-5209806"/>
                <w:placeholder>
                  <w:docPart w:val="FFA5D4BB03D2449193B64F4E1D5D0CC2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2F1EA6">
                  <w:rPr>
                    <w:rFonts w:asciiTheme="minorHAnsi" w:hAnsiTheme="minorHAnsi" w:cstheme="minorHAnsi"/>
                    <w:sz w:val="24"/>
                    <w:szCs w:val="24"/>
                  </w:rPr>
                  <w:t>Experience</w:t>
                </w:r>
              </w:sdtContent>
            </w:sdt>
          </w:p>
        </w:tc>
        <w:tc>
          <w:tcPr>
            <w:tcW w:w="1476" w:type="dxa"/>
          </w:tcPr>
          <w:p w14:paraId="49940F28" w14:textId="77777777" w:rsidR="00F75D2E" w:rsidRPr="0091770D" w:rsidRDefault="00F75D2E" w:rsidP="001D0696">
            <w:pPr>
              <w:pStyle w:val="Heading1"/>
            </w:pPr>
          </w:p>
        </w:tc>
      </w:tr>
      <w:tr w:rsidR="0091770D" w:rsidRPr="0091770D" w14:paraId="10EF292E" w14:textId="77777777" w:rsidTr="00A77C61">
        <w:trPr>
          <w:trHeight w:val="1249"/>
        </w:trPr>
        <w:tc>
          <w:tcPr>
            <w:tcW w:w="8545" w:type="dxa"/>
            <w:shd w:val="clear" w:color="auto" w:fill="auto"/>
            <w:tcMar>
              <w:bottom w:w="29" w:type="dxa"/>
              <w:right w:w="144" w:type="dxa"/>
            </w:tcMar>
          </w:tcPr>
          <w:p w14:paraId="1454FD76" w14:textId="77777777" w:rsidR="00857074" w:rsidRPr="002F0F91" w:rsidRDefault="003A6009">
            <w:p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 xml:space="preserve">Member of First Robotics Team 3489 (Category 5) Sponsored and mentored by Bosch and </w:t>
            </w:r>
          </w:p>
          <w:p w14:paraId="03E2FB57" w14:textId="1B8C6173" w:rsidR="00F75D2E" w:rsidRPr="002F0F91" w:rsidRDefault="003A6009">
            <w:p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Boein</w:t>
            </w:r>
            <w:r w:rsidR="009830DE" w:rsidRPr="002F0F91">
              <w:rPr>
                <w:color w:val="000000" w:themeColor="text1"/>
                <w:sz w:val="24"/>
                <w:szCs w:val="24"/>
              </w:rPr>
              <w:t xml:space="preserve">g. </w:t>
            </w:r>
            <w:r w:rsidR="009830DE" w:rsidRPr="002F0F91">
              <w:rPr>
                <w:i/>
                <w:iCs/>
                <w:color w:val="000000" w:themeColor="text1"/>
                <w:sz w:val="24"/>
                <w:szCs w:val="24"/>
              </w:rPr>
              <w:t>Charleston, SC</w:t>
            </w:r>
          </w:p>
          <w:p w14:paraId="35D0F260" w14:textId="08989B06" w:rsidR="00857074" w:rsidRPr="002F0F91" w:rsidRDefault="003A6009">
            <w:pPr>
              <w:rPr>
                <w:rStyle w:val="Emphasis"/>
                <w:color w:val="000000" w:themeColor="text1"/>
                <w:sz w:val="24"/>
                <w:szCs w:val="24"/>
                <w:u w:val="single"/>
              </w:rPr>
            </w:pPr>
            <w:r w:rsidRPr="002F0F91">
              <w:rPr>
                <w:i/>
                <w:iCs/>
                <w:color w:val="000000" w:themeColor="text1"/>
                <w:sz w:val="24"/>
                <w:szCs w:val="24"/>
                <w:u w:val="single"/>
              </w:rPr>
              <w:t xml:space="preserve">Electrical Team Lead under the supervision of Boeing mentor </w:t>
            </w:r>
          </w:p>
        </w:tc>
        <w:tc>
          <w:tcPr>
            <w:tcW w:w="1476" w:type="dxa"/>
          </w:tcPr>
          <w:p w14:paraId="2BEF2870" w14:textId="77777777" w:rsidR="00F75D2E" w:rsidRPr="0091770D" w:rsidRDefault="00FB7B4A">
            <w:pPr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870562427"/>
                <w:placeholder>
                  <w:docPart w:val="4E17CBF3B5C347F7A2BA419142F24015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91770D">
                  <w:rPr>
                    <w:color w:val="000000" w:themeColor="text1"/>
                  </w:rPr>
                  <w:t>Start Date to End Date</w:t>
                </w:r>
              </w:sdtContent>
            </w:sdt>
          </w:p>
        </w:tc>
      </w:tr>
      <w:tr w:rsidR="0091770D" w:rsidRPr="0091770D" w14:paraId="72C33345" w14:textId="77777777" w:rsidTr="00840AF4">
        <w:trPr>
          <w:trHeight w:val="6172"/>
        </w:trPr>
        <w:tc>
          <w:tcPr>
            <w:tcW w:w="8545" w:type="dxa"/>
            <w:shd w:val="clear" w:color="auto" w:fill="auto"/>
            <w:tcMar>
              <w:right w:w="144" w:type="dxa"/>
            </w:tcMar>
          </w:tcPr>
          <w:p w14:paraId="03F0737C" w14:textId="46BE650E" w:rsidR="00857074" w:rsidRPr="002F0F91" w:rsidRDefault="002F425D" w:rsidP="00857074">
            <w:pPr>
              <w:pStyle w:val="ListBullet"/>
              <w:tabs>
                <w:tab w:val="clear" w:pos="360"/>
                <w:tab w:val="num" w:pos="414"/>
              </w:tabs>
              <w:ind w:left="414"/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Discovery, analysis, and resolution of electrical and programming issues</w:t>
            </w:r>
          </w:p>
          <w:p w14:paraId="4949EC6A" w14:textId="77777777" w:rsidR="002F425D" w:rsidRPr="002F0F91" w:rsidRDefault="006B5973" w:rsidP="00D868F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Maintain strong leadership and teamwork skills including adherence to schedule and technical requirements.</w:t>
            </w:r>
          </w:p>
          <w:p w14:paraId="0E9F18C7" w14:textId="5FC3203A" w:rsidR="00C4209A" w:rsidRPr="002F0F91" w:rsidRDefault="00C4209A" w:rsidP="00C4209A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Collaborative problem solving to produce a highly effective, and competitive robot</w:t>
            </w:r>
            <w:r w:rsidR="008E229D" w:rsidRPr="002F0F91">
              <w:rPr>
                <w:color w:val="000000" w:themeColor="text1"/>
                <w:sz w:val="24"/>
                <w:szCs w:val="24"/>
              </w:rPr>
              <w:t xml:space="preserve"> amongst both small specialized groups and </w:t>
            </w:r>
            <w:r w:rsidR="000D735F" w:rsidRPr="002F0F91">
              <w:rPr>
                <w:color w:val="000000" w:themeColor="text1"/>
                <w:sz w:val="24"/>
                <w:szCs w:val="24"/>
              </w:rPr>
              <w:t xml:space="preserve">team </w:t>
            </w:r>
            <w:proofErr w:type="gramStart"/>
            <w:r w:rsidR="000D735F" w:rsidRPr="002F0F91">
              <w:rPr>
                <w:color w:val="000000" w:themeColor="text1"/>
                <w:sz w:val="24"/>
                <w:szCs w:val="24"/>
              </w:rPr>
              <w:t>unit</w:t>
            </w:r>
            <w:r w:rsidR="00361EB4" w:rsidRPr="002F0F91">
              <w:rPr>
                <w:color w:val="000000" w:themeColor="text1"/>
                <w:sz w:val="24"/>
                <w:szCs w:val="24"/>
              </w:rPr>
              <w:t xml:space="preserve"> as a whole</w:t>
            </w:r>
            <w:proofErr w:type="gramEnd"/>
            <w:r w:rsidR="00361EB4" w:rsidRPr="002F0F91">
              <w:rPr>
                <w:color w:val="000000" w:themeColor="text1"/>
                <w:sz w:val="24"/>
                <w:szCs w:val="24"/>
              </w:rPr>
              <w:t>.</w:t>
            </w:r>
          </w:p>
          <w:p w14:paraId="5BB82F07" w14:textId="77777777" w:rsidR="003C7BF4" w:rsidRPr="002F0F91" w:rsidRDefault="004342D9" w:rsidP="00C4209A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 xml:space="preserve">Adapted </w:t>
            </w:r>
            <w:r w:rsidR="003C7BF4" w:rsidRPr="002F0F91">
              <w:rPr>
                <w:color w:val="000000" w:themeColor="text1"/>
                <w:sz w:val="24"/>
                <w:szCs w:val="24"/>
              </w:rPr>
              <w:t xml:space="preserve">technology, engineering, and mathematics </w:t>
            </w:r>
            <w:r w:rsidRPr="002F0F91">
              <w:rPr>
                <w:color w:val="000000" w:themeColor="text1"/>
                <w:sz w:val="24"/>
                <w:szCs w:val="24"/>
              </w:rPr>
              <w:t xml:space="preserve">to </w:t>
            </w:r>
            <w:r w:rsidR="003C7BF4" w:rsidRPr="002F0F91">
              <w:rPr>
                <w:color w:val="000000" w:themeColor="text1"/>
                <w:sz w:val="24"/>
                <w:szCs w:val="24"/>
              </w:rPr>
              <w:t>solv</w:t>
            </w:r>
            <w:r w:rsidRPr="002F0F91">
              <w:rPr>
                <w:color w:val="000000" w:themeColor="text1"/>
                <w:sz w:val="24"/>
                <w:szCs w:val="24"/>
              </w:rPr>
              <w:t>e</w:t>
            </w:r>
            <w:r w:rsidR="003C7BF4" w:rsidRPr="002F0F91">
              <w:rPr>
                <w:color w:val="000000" w:themeColor="text1"/>
                <w:sz w:val="24"/>
                <w:szCs w:val="24"/>
              </w:rPr>
              <w:t xml:space="preserve"> engineering design challenges.</w:t>
            </w:r>
          </w:p>
          <w:p w14:paraId="0F58AC44" w14:textId="7587AC3E" w:rsidR="00AA0E52" w:rsidRPr="002F0F91" w:rsidRDefault="00D66646" w:rsidP="002F1EA6">
            <w:p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Pit Crew for 3489 Category 5 at Palmetto Regional, Myrtle Beach, SC</w:t>
            </w:r>
          </w:p>
          <w:p w14:paraId="2245EAFC" w14:textId="77777777" w:rsidR="00D66646" w:rsidRPr="002F1EA6" w:rsidRDefault="00D66646" w:rsidP="002F1EA6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4"/>
                <w:szCs w:val="24"/>
              </w:rPr>
            </w:pPr>
            <w:r w:rsidRPr="002F1EA6">
              <w:rPr>
                <w:color w:val="000000" w:themeColor="text1"/>
                <w:sz w:val="24"/>
                <w:szCs w:val="24"/>
              </w:rPr>
              <w:t>Timed problem solving and rigorous adherence to order and detail</w:t>
            </w:r>
          </w:p>
          <w:p w14:paraId="6F548383" w14:textId="31B70CBE" w:rsidR="00D66646" w:rsidRPr="002F1EA6" w:rsidRDefault="00D66646" w:rsidP="002F1EA6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4"/>
                <w:szCs w:val="24"/>
              </w:rPr>
            </w:pPr>
            <w:r w:rsidRPr="002F1EA6">
              <w:rPr>
                <w:color w:val="000000" w:themeColor="text1"/>
                <w:sz w:val="24"/>
                <w:szCs w:val="24"/>
              </w:rPr>
              <w:t xml:space="preserve">Precise reaction </w:t>
            </w:r>
            <w:r w:rsidR="00252135" w:rsidRPr="002F1EA6">
              <w:rPr>
                <w:color w:val="000000" w:themeColor="text1"/>
                <w:sz w:val="24"/>
                <w:szCs w:val="24"/>
              </w:rPr>
              <w:t xml:space="preserve">to </w:t>
            </w:r>
            <w:r w:rsidRPr="002F1EA6">
              <w:rPr>
                <w:color w:val="000000" w:themeColor="text1"/>
                <w:sz w:val="24"/>
                <w:szCs w:val="24"/>
              </w:rPr>
              <w:t>and communication of required technical changes</w:t>
            </w:r>
          </w:p>
          <w:p w14:paraId="18461AC0" w14:textId="5B312A55" w:rsidR="00D66646" w:rsidRPr="002F0F91" w:rsidRDefault="00D66646" w:rsidP="00FA19CE">
            <w:pPr>
              <w:rPr>
                <w:i/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 xml:space="preserve">Pit Crew for 3489 Category 5 at Smoky Mountain Regional – Team Awarded </w:t>
            </w:r>
            <w:r w:rsidRPr="002F0F91">
              <w:rPr>
                <w:i/>
                <w:color w:val="000000" w:themeColor="text1"/>
                <w:sz w:val="24"/>
                <w:szCs w:val="24"/>
              </w:rPr>
              <w:t>Excellence in Industrial Design.</w:t>
            </w:r>
            <w:r w:rsidR="002936AB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 w:rsidR="008C434C">
              <w:rPr>
                <w:iCs/>
                <w:color w:val="000000" w:themeColor="text1"/>
                <w:sz w:val="22"/>
                <w:szCs w:val="22"/>
              </w:rPr>
              <w:t xml:space="preserve">11 </w:t>
            </w:r>
            <w:r w:rsidR="00396DFC" w:rsidRPr="00396DFC">
              <w:rPr>
                <w:iCs/>
                <w:color w:val="000000" w:themeColor="text1"/>
                <w:sz w:val="22"/>
                <w:szCs w:val="22"/>
              </w:rPr>
              <w:t>20</w:t>
            </w:r>
            <w:r w:rsidR="008C434C">
              <w:rPr>
                <w:iCs/>
                <w:color w:val="000000" w:themeColor="text1"/>
                <w:sz w:val="22"/>
                <w:szCs w:val="22"/>
              </w:rPr>
              <w:t>19</w:t>
            </w:r>
          </w:p>
          <w:p w14:paraId="312496F0" w14:textId="77777777" w:rsidR="00CD7A3D" w:rsidRPr="002F0F91" w:rsidRDefault="00CD7A3D" w:rsidP="002D11CC">
            <w:pPr>
              <w:rPr>
                <w:i/>
                <w:color w:val="000000" w:themeColor="text1"/>
                <w:sz w:val="24"/>
                <w:szCs w:val="24"/>
              </w:rPr>
            </w:pPr>
          </w:p>
          <w:p w14:paraId="6351FB92" w14:textId="4B1D9185" w:rsidR="00CD7A3D" w:rsidRPr="002F0F91" w:rsidRDefault="00CD7A3D" w:rsidP="00FA19CE">
            <w:p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Competition Scout at precompetitive event at Dryer High School, Columbia, SC.</w:t>
            </w:r>
            <w:r w:rsidR="00396DFC">
              <w:rPr>
                <w:color w:val="000000" w:themeColor="text1"/>
                <w:sz w:val="24"/>
                <w:szCs w:val="24"/>
              </w:rPr>
              <w:t xml:space="preserve"> </w:t>
            </w:r>
            <w:r w:rsidR="001B0784" w:rsidRPr="001B0784">
              <w:rPr>
                <w:color w:val="000000" w:themeColor="text1"/>
                <w:sz w:val="22"/>
                <w:szCs w:val="22"/>
              </w:rPr>
              <w:t>01 2020</w:t>
            </w:r>
          </w:p>
          <w:p w14:paraId="3CFB0D29" w14:textId="77777777" w:rsidR="00857074" w:rsidRDefault="00CD7A3D" w:rsidP="00F0672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</w:rPr>
            </w:pPr>
            <w:r w:rsidRPr="002F0F91">
              <w:rPr>
                <w:color w:val="000000" w:themeColor="text1"/>
                <w:sz w:val="24"/>
                <w:szCs w:val="24"/>
              </w:rPr>
              <w:t>Observed competitors to determine appropriate team alliances and team strengths.</w:t>
            </w:r>
          </w:p>
          <w:p w14:paraId="2F15BE8B" w14:textId="2DF781E7" w:rsidR="00546D1C" w:rsidRDefault="00FA19CE" w:rsidP="00FA19CE">
            <w:pP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2F0F91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Conduct</w:t>
            </w:r>
            <w: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ed</w:t>
            </w:r>
            <w:r w:rsidRPr="002F0F91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06C0B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2F0F91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 xml:space="preserve">ath </w:t>
            </w:r>
            <w:r w:rsidR="00A06C0B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2F0F91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utoring for algebra, geometry, pre-calculus, and calculus</w:t>
            </w:r>
            <w:r w:rsidR="00F92B18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 xml:space="preserve">| </w:t>
            </w:r>
            <w:r w:rsidR="00F92B18" w:rsidRPr="00F92B18">
              <w:rPr>
                <w:rFonts w:cs="Helvetica"/>
                <w:color w:val="000000"/>
                <w:sz w:val="22"/>
                <w:szCs w:val="22"/>
                <w:shd w:val="clear" w:color="auto" w:fill="FFFFFF"/>
              </w:rPr>
              <w:t>Summerville high school</w:t>
            </w:r>
            <w:r w:rsidR="00860A57">
              <w:rPr>
                <w:rFonts w:cs="Helvetica"/>
                <w:color w:val="000000"/>
                <w:sz w:val="22"/>
                <w:szCs w:val="22"/>
                <w:shd w:val="clear" w:color="auto" w:fill="FFFFFF"/>
              </w:rPr>
              <w:t>, Summerville SC</w:t>
            </w:r>
            <w:r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 xml:space="preserve">     </w:t>
            </w:r>
          </w:p>
          <w:p w14:paraId="50C829D6" w14:textId="02C4A058" w:rsidR="002D11CC" w:rsidRPr="00840AF4" w:rsidRDefault="002D1457" w:rsidP="00840AF4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Including </w:t>
            </w:r>
            <w:r w:rsidR="00FD0239">
              <w:rPr>
                <w:color w:val="000000" w:themeColor="text1"/>
                <w:sz w:val="24"/>
                <w:szCs w:val="24"/>
              </w:rPr>
              <w:t xml:space="preserve">conducting sessions particularly designed for English as </w:t>
            </w:r>
            <w:r w:rsidR="00EC48B2">
              <w:rPr>
                <w:color w:val="000000" w:themeColor="text1"/>
                <w:sz w:val="24"/>
                <w:szCs w:val="24"/>
              </w:rPr>
              <w:t>a second language students</w:t>
            </w:r>
            <w:r w:rsidR="002969B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</w:tcPr>
          <w:p w14:paraId="2D7A1EC7" w14:textId="0C5328D9" w:rsidR="00F75D2E" w:rsidRDefault="001703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07 2018 </w:t>
            </w:r>
            <w:r w:rsidR="00546D1C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2020</w:t>
            </w:r>
          </w:p>
          <w:p w14:paraId="1C49359F" w14:textId="77777777" w:rsidR="00546D1C" w:rsidRDefault="00546D1C">
            <w:pPr>
              <w:rPr>
                <w:color w:val="000000" w:themeColor="text1"/>
              </w:rPr>
            </w:pPr>
          </w:p>
          <w:p w14:paraId="3262026B" w14:textId="77777777" w:rsidR="00546D1C" w:rsidRDefault="00546D1C">
            <w:pPr>
              <w:rPr>
                <w:color w:val="000000" w:themeColor="text1"/>
              </w:rPr>
            </w:pPr>
          </w:p>
          <w:p w14:paraId="221C37C8" w14:textId="77777777" w:rsidR="00546D1C" w:rsidRDefault="00546D1C">
            <w:pPr>
              <w:rPr>
                <w:color w:val="000000" w:themeColor="text1"/>
              </w:rPr>
            </w:pPr>
          </w:p>
          <w:p w14:paraId="75D989A4" w14:textId="77777777" w:rsidR="00546D1C" w:rsidRDefault="00546D1C">
            <w:pPr>
              <w:rPr>
                <w:color w:val="000000" w:themeColor="text1"/>
              </w:rPr>
            </w:pPr>
          </w:p>
          <w:p w14:paraId="61E8A12E" w14:textId="77777777" w:rsidR="00546D1C" w:rsidRDefault="00546D1C">
            <w:pPr>
              <w:rPr>
                <w:color w:val="000000" w:themeColor="text1"/>
              </w:rPr>
            </w:pPr>
          </w:p>
          <w:p w14:paraId="21411124" w14:textId="77777777" w:rsidR="00546D1C" w:rsidRDefault="00546D1C">
            <w:pPr>
              <w:rPr>
                <w:color w:val="000000" w:themeColor="text1"/>
              </w:rPr>
            </w:pPr>
          </w:p>
          <w:p w14:paraId="77B9A9CB" w14:textId="77777777" w:rsidR="00546D1C" w:rsidRDefault="00546D1C">
            <w:pPr>
              <w:rPr>
                <w:color w:val="000000" w:themeColor="text1"/>
              </w:rPr>
            </w:pPr>
          </w:p>
          <w:p w14:paraId="15892A45" w14:textId="77777777" w:rsidR="00546D1C" w:rsidRDefault="00546D1C">
            <w:pPr>
              <w:rPr>
                <w:color w:val="000000" w:themeColor="text1"/>
              </w:rPr>
            </w:pPr>
          </w:p>
          <w:p w14:paraId="64173AFB" w14:textId="77777777" w:rsidR="00546D1C" w:rsidRDefault="00546D1C">
            <w:pPr>
              <w:rPr>
                <w:color w:val="000000" w:themeColor="text1"/>
              </w:rPr>
            </w:pPr>
          </w:p>
          <w:p w14:paraId="7EA23FC0" w14:textId="77777777" w:rsidR="00546D1C" w:rsidRDefault="00546D1C">
            <w:pPr>
              <w:rPr>
                <w:color w:val="000000" w:themeColor="text1"/>
              </w:rPr>
            </w:pPr>
          </w:p>
          <w:p w14:paraId="6277167D" w14:textId="77777777" w:rsidR="00546D1C" w:rsidRDefault="00546D1C">
            <w:pPr>
              <w:rPr>
                <w:color w:val="000000" w:themeColor="text1"/>
              </w:rPr>
            </w:pPr>
          </w:p>
          <w:p w14:paraId="4C62D94A" w14:textId="77777777" w:rsidR="00546D1C" w:rsidRDefault="00546D1C">
            <w:pPr>
              <w:rPr>
                <w:color w:val="000000" w:themeColor="text1"/>
              </w:rPr>
            </w:pPr>
          </w:p>
          <w:p w14:paraId="5C62EF55" w14:textId="77777777" w:rsidR="00546D1C" w:rsidRDefault="00546D1C">
            <w:pPr>
              <w:rPr>
                <w:color w:val="000000" w:themeColor="text1"/>
              </w:rPr>
            </w:pPr>
          </w:p>
          <w:p w14:paraId="281D03E2" w14:textId="77777777" w:rsidR="00546D1C" w:rsidRDefault="00546D1C">
            <w:pPr>
              <w:rPr>
                <w:color w:val="000000" w:themeColor="text1"/>
              </w:rPr>
            </w:pPr>
          </w:p>
          <w:p w14:paraId="0FC23734" w14:textId="77777777" w:rsidR="00546D1C" w:rsidRDefault="00546D1C">
            <w:pPr>
              <w:rPr>
                <w:color w:val="000000" w:themeColor="text1"/>
              </w:rPr>
            </w:pPr>
          </w:p>
          <w:p w14:paraId="46E5E1FE" w14:textId="77777777" w:rsidR="00546D1C" w:rsidRDefault="00546D1C">
            <w:pPr>
              <w:rPr>
                <w:color w:val="000000" w:themeColor="text1"/>
              </w:rPr>
            </w:pPr>
          </w:p>
          <w:p w14:paraId="4D8A8253" w14:textId="77777777" w:rsidR="00546D1C" w:rsidRDefault="00546D1C">
            <w:pPr>
              <w:rPr>
                <w:color w:val="000000" w:themeColor="text1"/>
              </w:rPr>
            </w:pPr>
          </w:p>
          <w:p w14:paraId="57B2E4C5" w14:textId="77777777" w:rsidR="00546D1C" w:rsidRDefault="00546D1C">
            <w:pPr>
              <w:rPr>
                <w:color w:val="000000" w:themeColor="text1"/>
              </w:rPr>
            </w:pPr>
          </w:p>
          <w:p w14:paraId="4EB71F31" w14:textId="77777777" w:rsidR="00546D1C" w:rsidRDefault="00546D1C">
            <w:pPr>
              <w:rPr>
                <w:color w:val="000000" w:themeColor="text1"/>
              </w:rPr>
            </w:pPr>
          </w:p>
          <w:p w14:paraId="13377490" w14:textId="77777777" w:rsidR="00546D1C" w:rsidRDefault="00546D1C">
            <w:pPr>
              <w:rPr>
                <w:color w:val="000000" w:themeColor="text1"/>
              </w:rPr>
            </w:pPr>
          </w:p>
          <w:p w14:paraId="1F31C340" w14:textId="77777777" w:rsidR="00546D1C" w:rsidRDefault="00546D1C">
            <w:pPr>
              <w:rPr>
                <w:color w:val="000000" w:themeColor="text1"/>
              </w:rPr>
            </w:pPr>
          </w:p>
          <w:p w14:paraId="0596BA97" w14:textId="77777777" w:rsidR="00546D1C" w:rsidRDefault="00546D1C">
            <w:pPr>
              <w:rPr>
                <w:color w:val="000000" w:themeColor="text1"/>
              </w:rPr>
            </w:pPr>
          </w:p>
          <w:p w14:paraId="7CD830DC" w14:textId="77777777" w:rsidR="001B0784" w:rsidRDefault="001B0784">
            <w:pPr>
              <w:rPr>
                <w:color w:val="000000" w:themeColor="text1"/>
              </w:rPr>
            </w:pPr>
          </w:p>
          <w:p w14:paraId="29F9E497" w14:textId="6E31856A" w:rsidR="00546D1C" w:rsidRPr="0091770D" w:rsidRDefault="00546D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 2017 - 2020</w:t>
            </w:r>
          </w:p>
        </w:tc>
      </w:tr>
    </w:tbl>
    <w:p w14:paraId="7A56E85C" w14:textId="0773714C" w:rsidR="00F75D2E" w:rsidRPr="0091770D" w:rsidRDefault="00F75D2E" w:rsidP="0091770D">
      <w:pPr>
        <w:pStyle w:val="ListParagraph"/>
        <w:ind w:left="1440"/>
        <w:rPr>
          <w:sz w:val="20"/>
          <w:szCs w:val="20"/>
        </w:rPr>
      </w:pPr>
    </w:p>
    <w:sectPr w:rsidR="00F75D2E" w:rsidRPr="0091770D" w:rsidSect="002D11CC">
      <w:footerReference w:type="default" r:id="rId8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3A3B9" w14:textId="77777777" w:rsidR="00FB7B4A" w:rsidRDefault="00FB7B4A">
      <w:r>
        <w:separator/>
      </w:r>
    </w:p>
  </w:endnote>
  <w:endnote w:type="continuationSeparator" w:id="0">
    <w:p w14:paraId="71782FDD" w14:textId="77777777" w:rsidR="00FB7B4A" w:rsidRDefault="00FB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7D808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4A08A" w14:textId="77777777" w:rsidR="00FB7B4A" w:rsidRDefault="00FB7B4A">
      <w:r>
        <w:separator/>
      </w:r>
    </w:p>
  </w:footnote>
  <w:footnote w:type="continuationSeparator" w:id="0">
    <w:p w14:paraId="60C8667A" w14:textId="77777777" w:rsidR="00FB7B4A" w:rsidRDefault="00FB7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88AA56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A0A85"/>
    <w:multiLevelType w:val="hybridMultilevel"/>
    <w:tmpl w:val="7DC8C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068AD"/>
    <w:multiLevelType w:val="hybridMultilevel"/>
    <w:tmpl w:val="8A22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825A8"/>
    <w:multiLevelType w:val="hybridMultilevel"/>
    <w:tmpl w:val="2DF6B568"/>
    <w:lvl w:ilvl="0" w:tplc="CF2092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95959" w:themeColor="text1" w:themeTint="A6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120C5C"/>
    <w:multiLevelType w:val="hybridMultilevel"/>
    <w:tmpl w:val="A0B6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56025"/>
    <w:multiLevelType w:val="hybridMultilevel"/>
    <w:tmpl w:val="1AE41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9329C9"/>
    <w:multiLevelType w:val="hybridMultilevel"/>
    <w:tmpl w:val="8CE80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430"/>
    <w:multiLevelType w:val="hybridMultilevel"/>
    <w:tmpl w:val="9B20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B3D88"/>
    <w:multiLevelType w:val="hybridMultilevel"/>
    <w:tmpl w:val="D6982F00"/>
    <w:lvl w:ilvl="0" w:tplc="A18E72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95959" w:themeColor="text1" w:themeTint="A6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5"/>
  </w:num>
  <w:num w:numId="5">
    <w:abstractNumId w:val="21"/>
  </w:num>
  <w:num w:numId="6">
    <w:abstractNumId w:val="16"/>
  </w:num>
  <w:num w:numId="7">
    <w:abstractNumId w:val="2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9"/>
  </w:num>
  <w:num w:numId="14">
    <w:abstractNumId w:val="12"/>
  </w:num>
  <w:num w:numId="15">
    <w:abstractNumId w:val="8"/>
  </w:num>
  <w:num w:numId="16">
    <w:abstractNumId w:val="6"/>
  </w:num>
  <w:num w:numId="17">
    <w:abstractNumId w:val="10"/>
  </w:num>
  <w:num w:numId="18">
    <w:abstractNumId w:val="15"/>
  </w:num>
  <w:num w:numId="19">
    <w:abstractNumId w:val="14"/>
  </w:num>
  <w:num w:numId="20">
    <w:abstractNumId w:val="11"/>
  </w:num>
  <w:num w:numId="21">
    <w:abstractNumId w:val="4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7E"/>
    <w:rsid w:val="00061828"/>
    <w:rsid w:val="00076ABA"/>
    <w:rsid w:val="00083467"/>
    <w:rsid w:val="000B1B7D"/>
    <w:rsid w:val="000D20EF"/>
    <w:rsid w:val="000D735F"/>
    <w:rsid w:val="000F6C7E"/>
    <w:rsid w:val="0014623E"/>
    <w:rsid w:val="00170368"/>
    <w:rsid w:val="001970E5"/>
    <w:rsid w:val="001B0784"/>
    <w:rsid w:val="001C7295"/>
    <w:rsid w:val="001D0696"/>
    <w:rsid w:val="00204FE1"/>
    <w:rsid w:val="00221DC8"/>
    <w:rsid w:val="00252135"/>
    <w:rsid w:val="00261814"/>
    <w:rsid w:val="002936AB"/>
    <w:rsid w:val="002969B7"/>
    <w:rsid w:val="002A0C8C"/>
    <w:rsid w:val="002A7B4E"/>
    <w:rsid w:val="002D11CC"/>
    <w:rsid w:val="002D1457"/>
    <w:rsid w:val="002F0F91"/>
    <w:rsid w:val="002F1EA6"/>
    <w:rsid w:val="002F425D"/>
    <w:rsid w:val="00320560"/>
    <w:rsid w:val="0033137C"/>
    <w:rsid w:val="00356F9E"/>
    <w:rsid w:val="00361EB4"/>
    <w:rsid w:val="00394C1F"/>
    <w:rsid w:val="00395E72"/>
    <w:rsid w:val="00396DFC"/>
    <w:rsid w:val="003A6009"/>
    <w:rsid w:val="003C1F6F"/>
    <w:rsid w:val="003C7BF4"/>
    <w:rsid w:val="003D36F7"/>
    <w:rsid w:val="004342D9"/>
    <w:rsid w:val="00481596"/>
    <w:rsid w:val="004D643D"/>
    <w:rsid w:val="004F3191"/>
    <w:rsid w:val="0053725A"/>
    <w:rsid w:val="00541CD7"/>
    <w:rsid w:val="00546D1C"/>
    <w:rsid w:val="005F25C5"/>
    <w:rsid w:val="00656FE4"/>
    <w:rsid w:val="00690AA9"/>
    <w:rsid w:val="006B5973"/>
    <w:rsid w:val="006C02D2"/>
    <w:rsid w:val="006E1A2C"/>
    <w:rsid w:val="007365BE"/>
    <w:rsid w:val="00831471"/>
    <w:rsid w:val="00840AF4"/>
    <w:rsid w:val="00857074"/>
    <w:rsid w:val="00860A57"/>
    <w:rsid w:val="008B0929"/>
    <w:rsid w:val="008C434C"/>
    <w:rsid w:val="008D08AD"/>
    <w:rsid w:val="008D68E5"/>
    <w:rsid w:val="008E229D"/>
    <w:rsid w:val="008E3D94"/>
    <w:rsid w:val="008F15F4"/>
    <w:rsid w:val="0091770D"/>
    <w:rsid w:val="00961D02"/>
    <w:rsid w:val="009830DE"/>
    <w:rsid w:val="00A06C0B"/>
    <w:rsid w:val="00A16D47"/>
    <w:rsid w:val="00A775E2"/>
    <w:rsid w:val="00A77C61"/>
    <w:rsid w:val="00A95F60"/>
    <w:rsid w:val="00AA0E52"/>
    <w:rsid w:val="00AC12A7"/>
    <w:rsid w:val="00AD4F91"/>
    <w:rsid w:val="00AE61C8"/>
    <w:rsid w:val="00B21946"/>
    <w:rsid w:val="00B6316D"/>
    <w:rsid w:val="00BC69AD"/>
    <w:rsid w:val="00C34CD0"/>
    <w:rsid w:val="00C4209A"/>
    <w:rsid w:val="00C56118"/>
    <w:rsid w:val="00C6035E"/>
    <w:rsid w:val="00CD7A3D"/>
    <w:rsid w:val="00D3480B"/>
    <w:rsid w:val="00D66646"/>
    <w:rsid w:val="00D76D9B"/>
    <w:rsid w:val="00D868F2"/>
    <w:rsid w:val="00DC384E"/>
    <w:rsid w:val="00DD7295"/>
    <w:rsid w:val="00DF0D7F"/>
    <w:rsid w:val="00EC48B2"/>
    <w:rsid w:val="00ED7C90"/>
    <w:rsid w:val="00F06720"/>
    <w:rsid w:val="00F06D44"/>
    <w:rsid w:val="00F102EE"/>
    <w:rsid w:val="00F36137"/>
    <w:rsid w:val="00F54973"/>
    <w:rsid w:val="00F75D2E"/>
    <w:rsid w:val="00F92B18"/>
    <w:rsid w:val="00FA19CE"/>
    <w:rsid w:val="00FB7B4A"/>
    <w:rsid w:val="00FD0239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8B9204F"/>
  <w15:docId w15:val="{1B100959-24B5-4284-8AC3-90EACFB9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rsid w:val="001D0696"/>
    <w:pPr>
      <w:outlineLvl w:val="0"/>
    </w:pPr>
    <w:rPr>
      <w:rFonts w:asciiTheme="majorHAnsi" w:hAnsiTheme="majorHAnsi"/>
      <w:caps/>
      <w:color w:val="000000" w:themeColor="text1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sid w:val="001D0696"/>
    <w:rPr>
      <w:rFonts w:asciiTheme="majorHAnsi" w:hAnsiTheme="majorHAnsi"/>
      <w:caps/>
      <w:color w:val="000000" w:themeColor="text1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qFormat/>
    <w:rsid w:val="00831471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ale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8CE34ED3BB4A66B822078132630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9BA8D-00F0-496E-870D-2D9FA6867D60}"/>
      </w:docPartPr>
      <w:docPartBody>
        <w:p w:rsidR="007656B4" w:rsidRDefault="00947BD4">
          <w:pPr>
            <w:pStyle w:val="C48CE34ED3BB4A66B8220781326305C1"/>
          </w:pPr>
          <w:r>
            <w:t>Your Name</w:t>
          </w:r>
        </w:p>
      </w:docPartBody>
    </w:docPart>
    <w:docPart>
      <w:docPartPr>
        <w:name w:val="DBD8A7B18C8145DBBBC26B1A71A4D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C1B9C-0D5D-4E4B-B356-86FAB9BB818E}"/>
      </w:docPartPr>
      <w:docPartBody>
        <w:p w:rsidR="007656B4" w:rsidRDefault="00947BD4">
          <w:pPr>
            <w:pStyle w:val="DBD8A7B18C8145DBBBC26B1A71A4DD4C"/>
          </w:pPr>
          <w:r>
            <w:t>Education</w:t>
          </w:r>
        </w:p>
      </w:docPartBody>
    </w:docPart>
    <w:docPart>
      <w:docPartPr>
        <w:name w:val="FFA5D4BB03D2449193B64F4E1D5D0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6BFBF-F4C1-4684-B3D1-8587F965773F}"/>
      </w:docPartPr>
      <w:docPartBody>
        <w:p w:rsidR="007656B4" w:rsidRDefault="00947BD4">
          <w:pPr>
            <w:pStyle w:val="FFA5D4BB03D2449193B64F4E1D5D0CC2"/>
          </w:pPr>
          <w:r>
            <w:t>Experience</w:t>
          </w:r>
        </w:p>
      </w:docPartBody>
    </w:docPart>
    <w:docPart>
      <w:docPartPr>
        <w:name w:val="4E17CBF3B5C347F7A2BA419142F2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D240-2E5D-4314-8F60-58D5402A1BDC}"/>
      </w:docPartPr>
      <w:docPartBody>
        <w:p w:rsidR="007656B4" w:rsidRDefault="00947BD4">
          <w:pPr>
            <w:pStyle w:val="4E17CBF3B5C347F7A2BA419142F24015"/>
          </w:pPr>
          <w:r>
            <w:t>Start Date to End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FD"/>
    <w:rsid w:val="002507FD"/>
    <w:rsid w:val="007656B4"/>
    <w:rsid w:val="00947BD4"/>
    <w:rsid w:val="00D032CE"/>
    <w:rsid w:val="00F42355"/>
    <w:rsid w:val="00F7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8CE34ED3BB4A66B8220781326305C1">
    <w:name w:val="C48CE34ED3BB4A66B8220781326305C1"/>
  </w:style>
  <w:style w:type="paragraph" w:customStyle="1" w:styleId="52871BCBB488484E8AB40F2320455906">
    <w:name w:val="52871BCBB488484E8AB40F2320455906"/>
  </w:style>
  <w:style w:type="paragraph" w:customStyle="1" w:styleId="6DBFA2212F084CD9A76E7EA76A5D4A17">
    <w:name w:val="6DBFA2212F084CD9A76E7EA76A5D4A17"/>
  </w:style>
  <w:style w:type="paragraph" w:customStyle="1" w:styleId="A7CB90F1285449778A60E77FA3F7A56D">
    <w:name w:val="A7CB90F1285449778A60E77FA3F7A56D"/>
  </w:style>
  <w:style w:type="paragraph" w:customStyle="1" w:styleId="015B04B0DAA9472D865BE94E2D01534F">
    <w:name w:val="015B04B0DAA9472D865BE94E2D01534F"/>
  </w:style>
  <w:style w:type="paragraph" w:customStyle="1" w:styleId="E569D64C57CE4DD5B8F0A81250B599E4">
    <w:name w:val="E569D64C57CE4DD5B8F0A81250B599E4"/>
  </w:style>
  <w:style w:type="paragraph" w:customStyle="1" w:styleId="5DB8B903063A4FEA9B0CE73AF2202305">
    <w:name w:val="5DB8B903063A4FEA9B0CE73AF2202305"/>
  </w:style>
  <w:style w:type="paragraph" w:customStyle="1" w:styleId="DBD8A7B18C8145DBBBC26B1A71A4DD4C">
    <w:name w:val="DBD8A7B18C8145DBBBC26B1A71A4DD4C"/>
  </w:style>
  <w:style w:type="paragraph" w:customStyle="1" w:styleId="F2F01028802240899B4285654AF3EEEC">
    <w:name w:val="F2F01028802240899B4285654AF3EEEC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BDFE1B919B9243F1A2EC9A7919952E87">
    <w:name w:val="BDFE1B919B9243F1A2EC9A7919952E87"/>
  </w:style>
  <w:style w:type="paragraph" w:customStyle="1" w:styleId="41C549581E974EDEB66263984EEAA422">
    <w:name w:val="41C549581E974EDEB66263984EEAA422"/>
  </w:style>
  <w:style w:type="paragraph" w:styleId="ListBullet">
    <w:name w:val="List Bullet"/>
    <w:basedOn w:val="Normal"/>
    <w:uiPriority w:val="5"/>
    <w:qFormat/>
    <w:rsid w:val="002507FD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FD62A93567424D318C68B9912715DBA7">
    <w:name w:val="FD62A93567424D318C68B9912715DBA7"/>
  </w:style>
  <w:style w:type="paragraph" w:customStyle="1" w:styleId="96EE2A610E2D41E7B9CA6F09692365BF">
    <w:name w:val="96EE2A610E2D41E7B9CA6F09692365BF"/>
  </w:style>
  <w:style w:type="paragraph" w:customStyle="1" w:styleId="E4D250EAEFC447EFA321D148A30910DC">
    <w:name w:val="E4D250EAEFC447EFA321D148A30910DC"/>
  </w:style>
  <w:style w:type="paragraph" w:customStyle="1" w:styleId="74E35FE4A5C9476989396F0717F68C8F">
    <w:name w:val="74E35FE4A5C9476989396F0717F68C8F"/>
  </w:style>
  <w:style w:type="paragraph" w:customStyle="1" w:styleId="1715E2AB557D4C92B7248CEEB11443B5">
    <w:name w:val="1715E2AB557D4C92B7248CEEB11443B5"/>
  </w:style>
  <w:style w:type="paragraph" w:customStyle="1" w:styleId="13923758F4B045F3BFF3BA8B8ED4A4F7">
    <w:name w:val="13923758F4B045F3BFF3BA8B8ED4A4F7"/>
  </w:style>
  <w:style w:type="paragraph" w:customStyle="1" w:styleId="2CFA70ED0C504C86855B95D071726CDE">
    <w:name w:val="2CFA70ED0C504C86855B95D071726CDE"/>
  </w:style>
  <w:style w:type="paragraph" w:customStyle="1" w:styleId="2554DC1FAC1F41A39AD327E5837AE53E">
    <w:name w:val="2554DC1FAC1F41A39AD327E5837AE53E"/>
  </w:style>
  <w:style w:type="paragraph" w:customStyle="1" w:styleId="ED405BBE1DDD4514B242556FBD87D309">
    <w:name w:val="ED405BBE1DDD4514B242556FBD87D309"/>
  </w:style>
  <w:style w:type="paragraph" w:customStyle="1" w:styleId="9D2CA01F1C8548A9805963A90C35CF3B">
    <w:name w:val="9D2CA01F1C8548A9805963A90C35CF3B"/>
  </w:style>
  <w:style w:type="paragraph" w:customStyle="1" w:styleId="BAAC32192A224EB09C2C06BE5BB7A5A2">
    <w:name w:val="BAAC32192A224EB09C2C06BE5BB7A5A2"/>
  </w:style>
  <w:style w:type="paragraph" w:customStyle="1" w:styleId="FFA5D4BB03D2449193B64F4E1D5D0CC2">
    <w:name w:val="FFA5D4BB03D2449193B64F4E1D5D0CC2"/>
  </w:style>
  <w:style w:type="paragraph" w:customStyle="1" w:styleId="C75672FDF15C449EA42658A007F7D442">
    <w:name w:val="C75672FDF15C449EA42658A007F7D442"/>
  </w:style>
  <w:style w:type="paragraph" w:customStyle="1" w:styleId="64A93F3EDDFB4C92A92A38CFE869FCB7">
    <w:name w:val="64A93F3EDDFB4C92A92A38CFE869FCB7"/>
  </w:style>
  <w:style w:type="paragraph" w:customStyle="1" w:styleId="4E17CBF3B5C347F7A2BA419142F24015">
    <w:name w:val="4E17CBF3B5C347F7A2BA419142F24015"/>
  </w:style>
  <w:style w:type="paragraph" w:customStyle="1" w:styleId="EE096DCC342945B28AF402788D5AF8F0">
    <w:name w:val="EE096DCC342945B28AF402788D5AF8F0"/>
  </w:style>
  <w:style w:type="paragraph" w:customStyle="1" w:styleId="55453CD6821D432E8B01DC791E74DE72">
    <w:name w:val="55453CD6821D432E8B01DC791E74DE72"/>
  </w:style>
  <w:style w:type="paragraph" w:customStyle="1" w:styleId="E7A9A350F346422D9ACD7F44A25A8F25">
    <w:name w:val="E7A9A350F346422D9ACD7F44A25A8F25"/>
  </w:style>
  <w:style w:type="paragraph" w:customStyle="1" w:styleId="951682E0CC6E49AEA463E2FE5EA4B6CB">
    <w:name w:val="951682E0CC6E49AEA463E2FE5EA4B6CB"/>
  </w:style>
  <w:style w:type="paragraph" w:customStyle="1" w:styleId="F7EE377C01654F04891EF3D430A11C7C">
    <w:name w:val="F7EE377C01654F04891EF3D430A11C7C"/>
  </w:style>
  <w:style w:type="paragraph" w:customStyle="1" w:styleId="F4D7868216E64ECBBBA2CDC9D53ED8D2">
    <w:name w:val="F4D7868216E64ECBBBA2CDC9D53ED8D2"/>
    <w:rsid w:val="002507FD"/>
  </w:style>
  <w:style w:type="paragraph" w:customStyle="1" w:styleId="631DDCDF8A544536962B747C79856E1E">
    <w:name w:val="631DDCDF8A544536962B747C79856E1E"/>
    <w:rsid w:val="00250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340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Avalee Jacobs</dc:creator>
  <cp:keywords/>
  <dc:description/>
  <cp:lastModifiedBy>AvaleePJacobs@gmail.com</cp:lastModifiedBy>
  <cp:revision>91</cp:revision>
  <dcterms:created xsi:type="dcterms:W3CDTF">2020-09-11T11:09:00Z</dcterms:created>
  <dcterms:modified xsi:type="dcterms:W3CDTF">2020-09-21T19:39:00Z</dcterms:modified>
  <cp:version/>
</cp:coreProperties>
</file>